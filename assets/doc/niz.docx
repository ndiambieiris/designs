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A56F31" w:rsidP="00174A87">
            <w:pPr>
              <w:pStyle w:val="Title"/>
            </w:pPr>
            <w:bookmarkStart w:id="0" w:name="_GoBack"/>
            <w:r>
              <w:t>nDIAMBIE</w:t>
            </w:r>
          </w:p>
          <w:p w:rsidR="007A0F44" w:rsidRPr="00565B06" w:rsidRDefault="00A56F31" w:rsidP="00A56F31">
            <w:pPr>
              <w:pStyle w:val="Subtitle"/>
            </w:pPr>
            <w:r>
              <w:t>IRIS ZENKEANG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887AAE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5AC96484E004FCBA64D90585FA3DEA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7E0B3A">
                  <w:t>Bamenda</w:t>
                </w:r>
                <w:proofErr w:type="spellEnd"/>
                <w:r w:rsidR="00A56F31">
                  <w:t>, Cameroon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6B9FE59" wp14:editId="185F633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DA246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87AA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13CFAE3801FE404F9B6AD61E48B38F9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56F31">
                  <w:t>+(237) 679 660 351</w:t>
                </w:r>
                <w:r w:rsidR="005E54FB">
                  <w:t>/ 621454181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E6E0861" wp14:editId="7E442B1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F7A57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87AA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4EC8038C4284C92AC94FC45C129E4A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A56F31">
                  <w:t>ndiambieiris@gmail.com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835A72A" wp14:editId="5D5AA456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3304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887AAE" w:rsidP="00A56F31">
            <w:pPr>
              <w:pStyle w:val="ContactInfo"/>
            </w:pPr>
            <w:sdt>
              <w:sdtPr>
                <w:rPr>
                  <w:color w:val="auto"/>
                </w:rPr>
                <w:alias w:val="Enter LinkedIn profile:"/>
                <w:tag w:val="Enter LinkedIn profile:"/>
                <w:id w:val="-1253892234"/>
                <w:placeholder>
                  <w:docPart w:val="9A05106A4D9945D6A78C87C18F7BB01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56F31">
                  <w:rPr>
                    <w:color w:val="auto"/>
                  </w:rPr>
                  <w:t>https:/www.linkedin.com/in/ndiambie-iris-28026324b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95F6C47" wp14:editId="5CC9D55B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916C1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bookmarkEnd w:id="0"/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ECF1A4" wp14:editId="38FEFF8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898D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887AAE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C65BADED365F418F9890DFA7E930BE99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7C0E0E" w:rsidRPr="00565B06" w:rsidRDefault="005E54FB" w:rsidP="005E54FB">
      <w:r w:rsidRPr="005E54FB">
        <w:t>Results-oriented professional with a Bachelor of Technology in Computer Networks and System Maintenance. Proficient in HTML, CSS, Bootstrap, PHP (</w:t>
      </w:r>
      <w:proofErr w:type="spellStart"/>
      <w:r w:rsidRPr="005E54FB">
        <w:t>Laravel</w:t>
      </w:r>
      <w:proofErr w:type="spellEnd"/>
      <w:r w:rsidRPr="005E54FB">
        <w:t xml:space="preserve">), React </w:t>
      </w:r>
      <w:proofErr w:type="spellStart"/>
      <w:r w:rsidRPr="005E54FB">
        <w:t>Js</w:t>
      </w:r>
      <w:proofErr w:type="spellEnd"/>
      <w:r w:rsidRPr="005E54FB">
        <w:t xml:space="preserve">, and Typescript for web development. Skilled in Adobe Illustrator, XD, Photoshop, </w:t>
      </w:r>
      <w:proofErr w:type="spellStart"/>
      <w:r w:rsidRPr="005E54FB">
        <w:t>Canva</w:t>
      </w:r>
      <w:proofErr w:type="spellEnd"/>
      <w:r w:rsidRPr="005E54FB">
        <w:t xml:space="preserve">, and </w:t>
      </w:r>
      <w:proofErr w:type="spellStart"/>
      <w:r w:rsidRPr="005E54FB">
        <w:t>Figma</w:t>
      </w:r>
      <w:proofErr w:type="spellEnd"/>
      <w:r w:rsidRPr="005E54FB">
        <w:t xml:space="preserve"> for design. Experienced in MATLAB for numerical computing and data analysis. Excellent communication and problem-solving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C279BC" w:rsidRPr="00565B06" w:rsidTr="003D19E2">
        <w:tc>
          <w:tcPr>
            <w:tcW w:w="720" w:type="dxa"/>
            <w:tcMar>
              <w:right w:w="216" w:type="dxa"/>
            </w:tcMar>
            <w:vAlign w:val="bottom"/>
          </w:tcPr>
          <w:p w:rsidR="00C279BC" w:rsidRPr="00565B06" w:rsidRDefault="00C279BC" w:rsidP="00C279B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74DCE6D" wp14:editId="2EF52C2D">
                      <wp:extent cx="274320" cy="274320"/>
                      <wp:effectExtent l="0" t="0" r="0" b="0"/>
                      <wp:docPr id="2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63D34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X75RgAADO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E9DpfvlGAAAM48AAA4AAAAAAAAAAAAAAAAALgIAAGRycy9l&#10;Mm9Eb2MueG1sUEsBAi0AFAAGAAgAAAAhABhq7IfZAAAAAwEAAA8AAAAAAAAAAAAAAAAAPxsAAGRy&#10;cy9kb3ducmV2LnhtbFBLBQYAAAAABAAEAPMAAABF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+k7cUA&#10;AADaAAAADwAAAGRycy9kb3ducmV2LnhtbESPQWvCQBSE74L/YXmF3symtliJ2YgIovQgrRXB2yP7&#10;msRm34bdrab+ercg9DjMzDdMPu9NK87kfGNZwVOSgiAurW64UrD/XI2mIHxA1thaJgW/5GFeDAc5&#10;Ztpe+IPOu1CJCGGfoYI6hC6T0pc1GfSJ7Yij92WdwRClq6R2eIlw08pxmk6kwYbjQo0dLWsqv3c/&#10;RoHZrt3h9e2Km+MpXTTh+bp+P5yUenzoFzMQgfrwH763N1rBC/xdiT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6TtxQAAANo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C279BC" w:rsidRPr="00565B06" w:rsidRDefault="005E54FB" w:rsidP="00C279BC">
            <w:pPr>
              <w:pStyle w:val="Heading1"/>
              <w:outlineLvl w:val="0"/>
            </w:pPr>
            <w:r>
              <w:t>Education</w:t>
            </w:r>
          </w:p>
        </w:tc>
      </w:tr>
    </w:tbl>
    <w:p w:rsidR="00191307" w:rsidRPr="00565B06" w:rsidRDefault="00191307" w:rsidP="00191307">
      <w:pPr>
        <w:pStyle w:val="Heading2"/>
      </w:pPr>
      <w:r>
        <w:t>Bachelor of Technology in Computer</w:t>
      </w:r>
      <w:r w:rsidRPr="00565B06">
        <w:t xml:space="preserve"> </w:t>
      </w:r>
      <w:r>
        <w:t>Networks and System Maintenance</w:t>
      </w:r>
      <w:r w:rsidRPr="00565B06">
        <w:t xml:space="preserve"> | </w:t>
      </w:r>
      <w:r>
        <w:rPr>
          <w:rStyle w:val="Emphasis"/>
        </w:rPr>
        <w:t xml:space="preserve">University of </w:t>
      </w:r>
      <w:proofErr w:type="spellStart"/>
      <w:r>
        <w:rPr>
          <w:rStyle w:val="Emphasis"/>
        </w:rPr>
        <w:t>Bamenda</w:t>
      </w:r>
      <w:proofErr w:type="spellEnd"/>
      <w:r>
        <w:rPr>
          <w:rStyle w:val="Emphasis"/>
        </w:rPr>
        <w:t xml:space="preserve"> Cameroon,</w:t>
      </w:r>
      <w:r w:rsidRPr="00C279BC">
        <w:rPr>
          <w:rStyle w:val="Emphasis"/>
        </w:rPr>
        <w:t xml:space="preserve"> College Of Technolog</w:t>
      </w:r>
      <w:r>
        <w:rPr>
          <w:rStyle w:val="Emphasis"/>
        </w:rPr>
        <w:t xml:space="preserve">y </w:t>
      </w:r>
    </w:p>
    <w:p w:rsidR="00191307" w:rsidRDefault="00136D89" w:rsidP="00191307">
      <w:pPr>
        <w:pStyle w:val="Heading3"/>
      </w:pPr>
      <w:r>
        <w:t>DEC</w:t>
      </w:r>
      <w:r w:rsidR="00191307">
        <w:t xml:space="preserve"> 2023 </w:t>
      </w:r>
    </w:p>
    <w:p w:rsidR="00191307" w:rsidRPr="00565B06" w:rsidRDefault="005454AD" w:rsidP="00191307">
      <w:pPr>
        <w:pStyle w:val="Heading2"/>
      </w:pPr>
      <w:r>
        <w:t xml:space="preserve">Introduction to Cyber </w:t>
      </w:r>
      <w:r w:rsidR="00191307">
        <w:t>Security</w:t>
      </w:r>
      <w:r w:rsidR="00136D89">
        <w:t xml:space="preserve"> </w:t>
      </w:r>
      <w:r w:rsidR="00191307" w:rsidRPr="00565B06">
        <w:t xml:space="preserve">| </w:t>
      </w:r>
      <w:proofErr w:type="spellStart"/>
      <w:r w:rsidR="00191307">
        <w:rPr>
          <w:rStyle w:val="Emphasis"/>
        </w:rPr>
        <w:t>SkillUp</w:t>
      </w:r>
      <w:proofErr w:type="spellEnd"/>
    </w:p>
    <w:p w:rsidR="00191307" w:rsidRDefault="00191307" w:rsidP="00191307">
      <w:pPr>
        <w:pStyle w:val="Heading3"/>
      </w:pPr>
      <w:r>
        <w:t xml:space="preserve">Nov 2022 </w:t>
      </w:r>
    </w:p>
    <w:p w:rsidR="00191307" w:rsidRPr="00565B06" w:rsidRDefault="00191307" w:rsidP="00191307">
      <w:pPr>
        <w:pStyle w:val="Heading2"/>
      </w:pPr>
      <w:r w:rsidRPr="00C279BC">
        <w:t>Full PHP CRASH Course</w:t>
      </w:r>
      <w:r w:rsidRPr="00565B06">
        <w:t xml:space="preserve"> | </w:t>
      </w:r>
      <w:proofErr w:type="spellStart"/>
      <w:r>
        <w:rPr>
          <w:rStyle w:val="Emphasis"/>
        </w:rPr>
        <w:t>Udemy</w:t>
      </w:r>
      <w:proofErr w:type="spellEnd"/>
    </w:p>
    <w:p w:rsidR="00191307" w:rsidRPr="00565B06" w:rsidRDefault="00191307" w:rsidP="003D19E2">
      <w:pPr>
        <w:pStyle w:val="Heading3"/>
      </w:pPr>
      <w:r>
        <w:t>Nov 2023</w:t>
      </w:r>
    </w:p>
    <w:p w:rsidR="00C279BC" w:rsidRPr="00565B06" w:rsidRDefault="00191307" w:rsidP="003D19E2">
      <w:pPr>
        <w:pStyle w:val="Heading2"/>
      </w:pPr>
      <w:r>
        <w:t>UI/UX Design using Adobe XD</w:t>
      </w:r>
      <w:r w:rsidR="00C279BC" w:rsidRPr="00565B06">
        <w:t xml:space="preserve">| </w:t>
      </w:r>
      <w:r>
        <w:rPr>
          <w:rStyle w:val="Emphasis"/>
        </w:rPr>
        <w:t>Alison</w:t>
      </w:r>
    </w:p>
    <w:p w:rsidR="00C279BC" w:rsidRDefault="00191307" w:rsidP="00C279BC">
      <w:pPr>
        <w:pStyle w:val="Heading3"/>
      </w:pPr>
      <w:r>
        <w:t>OCT 2022</w:t>
      </w:r>
    </w:p>
    <w:p w:rsidR="00191307" w:rsidRPr="00565B06" w:rsidRDefault="00136D89" w:rsidP="00191307">
      <w:pPr>
        <w:pStyle w:val="Heading2"/>
      </w:pPr>
      <w:r>
        <w:t>CSS, Bootstrap, JavaScript, and PHP Complete Stack Course |</w:t>
      </w:r>
      <w:r w:rsidR="00191307" w:rsidRPr="00565B06">
        <w:t xml:space="preserve"> </w:t>
      </w:r>
      <w:r w:rsidR="00191307">
        <w:rPr>
          <w:rStyle w:val="Emphasis"/>
        </w:rPr>
        <w:t>Alison</w:t>
      </w:r>
    </w:p>
    <w:p w:rsidR="00136D89" w:rsidRPr="00565B06" w:rsidRDefault="00136D89" w:rsidP="00136D89">
      <w:pPr>
        <w:pStyle w:val="Heading3"/>
      </w:pPr>
      <w:r>
        <w:t>Nov 2023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D42B19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5CF7A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565B06" w:rsidRDefault="00887AA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0F5BC674F8FF48C1A0C740D0931B996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136D89" w:rsidRPr="00565B06" w:rsidRDefault="00CD4F69" w:rsidP="00136D89">
      <w:pPr>
        <w:pStyle w:val="Heading2"/>
      </w:pPr>
      <w:r>
        <w:t>Web Development</w:t>
      </w:r>
      <w:r w:rsidR="00136D89" w:rsidRPr="00565B06">
        <w:t xml:space="preserve">| </w:t>
      </w:r>
      <w:proofErr w:type="spellStart"/>
      <w:r>
        <w:rPr>
          <w:rStyle w:val="Emphasis"/>
        </w:rPr>
        <w:t>Nexinch</w:t>
      </w:r>
      <w:proofErr w:type="spellEnd"/>
      <w:r>
        <w:rPr>
          <w:rStyle w:val="Emphasis"/>
        </w:rPr>
        <w:t xml:space="preserve"> LLC</w:t>
      </w:r>
    </w:p>
    <w:p w:rsidR="00136D89" w:rsidRPr="00565B06" w:rsidRDefault="00D42B19" w:rsidP="00D42B19">
      <w:pPr>
        <w:pStyle w:val="Heading3"/>
      </w:pPr>
      <w:r w:rsidRPr="00C279BC">
        <w:t>2021-2023</w:t>
      </w:r>
      <w:r w:rsidR="00136D89">
        <w:t xml:space="preserve"> </w:t>
      </w:r>
    </w:p>
    <w:p w:rsidR="0042722F" w:rsidRPr="0042722F" w:rsidRDefault="00CD4F69" w:rsidP="0042722F">
      <w:pPr>
        <w:numPr>
          <w:ilvl w:val="0"/>
          <w:numId w:val="16"/>
        </w:numPr>
      </w:pPr>
      <w:r>
        <w:t>Developed</w:t>
      </w:r>
      <w:r w:rsidR="0042722F" w:rsidRPr="0042722F">
        <w:t xml:space="preserve"> a web application for notes and tutorials without internet connection when connected to the same network.</w:t>
      </w:r>
    </w:p>
    <w:p w:rsidR="00D42B19" w:rsidRPr="00565B06" w:rsidRDefault="00D42B19" w:rsidP="00D42B19">
      <w:pPr>
        <w:pStyle w:val="Heading2"/>
      </w:pPr>
      <w:r>
        <w:t xml:space="preserve">Network Administration </w:t>
      </w:r>
      <w:r w:rsidRPr="00565B06">
        <w:t xml:space="preserve">| </w:t>
      </w:r>
      <w:r>
        <w:rPr>
          <w:rStyle w:val="Emphasis"/>
        </w:rPr>
        <w:t xml:space="preserve">University of </w:t>
      </w:r>
      <w:proofErr w:type="spellStart"/>
      <w:r>
        <w:rPr>
          <w:rStyle w:val="Emphasis"/>
        </w:rPr>
        <w:t>Bamenda</w:t>
      </w:r>
      <w:proofErr w:type="spellEnd"/>
    </w:p>
    <w:p w:rsidR="00D42B19" w:rsidRPr="00565B06" w:rsidRDefault="00D42B19" w:rsidP="00D42B19">
      <w:pPr>
        <w:pStyle w:val="Heading3"/>
      </w:pPr>
      <w:r w:rsidRPr="00C279BC">
        <w:t>2021-2023</w:t>
      </w:r>
      <w:r>
        <w:t xml:space="preserve"> </w:t>
      </w:r>
    </w:p>
    <w:p w:rsidR="005E54FB" w:rsidRDefault="0042722F" w:rsidP="005E54FB">
      <w:pPr>
        <w:numPr>
          <w:ilvl w:val="0"/>
          <w:numId w:val="17"/>
        </w:numPr>
      </w:pPr>
      <w:r w:rsidRPr="0042722F">
        <w:t>Redesigned web application for notes and tutorials without internet connection when connected to the same network, enhancing user experience.</w:t>
      </w:r>
      <w:r w:rsidR="005E54FB">
        <w:t xml:space="preserve"> </w:t>
      </w:r>
    </w:p>
    <w:p w:rsidR="00D42B19" w:rsidRPr="005E54FB" w:rsidRDefault="00B96815" w:rsidP="005E54FB">
      <w:pPr>
        <w:rPr>
          <w:b/>
          <w:color w:val="593368" w:themeColor="accent1" w:themeShade="BF"/>
          <w:sz w:val="26"/>
          <w:szCs w:val="26"/>
        </w:rPr>
      </w:pPr>
      <w:r>
        <w:rPr>
          <w:b/>
          <w:color w:val="593368" w:themeColor="accent1" w:themeShade="BF"/>
          <w:sz w:val="26"/>
          <w:szCs w:val="26"/>
        </w:rPr>
        <w:t>Graphics</w:t>
      </w:r>
      <w:r w:rsidR="00D42B19" w:rsidRPr="005E54FB">
        <w:rPr>
          <w:b/>
          <w:color w:val="593368" w:themeColor="accent1" w:themeShade="BF"/>
          <w:sz w:val="26"/>
          <w:szCs w:val="26"/>
        </w:rPr>
        <w:t xml:space="preserve"> Design</w:t>
      </w:r>
      <w:r>
        <w:rPr>
          <w:b/>
          <w:color w:val="593368" w:themeColor="accent1" w:themeShade="BF"/>
          <w:sz w:val="26"/>
          <w:szCs w:val="26"/>
        </w:rPr>
        <w:t>/ UI/UX Design</w:t>
      </w:r>
      <w:r w:rsidR="00D42B19" w:rsidRPr="005E54FB">
        <w:rPr>
          <w:b/>
          <w:color w:val="593368" w:themeColor="accent1" w:themeShade="BF"/>
          <w:sz w:val="26"/>
          <w:szCs w:val="26"/>
        </w:rPr>
        <w:t xml:space="preserve"> | </w:t>
      </w:r>
      <w:proofErr w:type="spellStart"/>
      <w:r w:rsidR="00D42B19" w:rsidRPr="005E54FB">
        <w:rPr>
          <w:rStyle w:val="Emphasis"/>
          <w:b/>
          <w:color w:val="000000" w:themeColor="text1"/>
          <w:szCs w:val="26"/>
        </w:rPr>
        <w:t>Nexinch</w:t>
      </w:r>
      <w:proofErr w:type="spellEnd"/>
      <w:r w:rsidR="00D42B19" w:rsidRPr="005E54FB">
        <w:rPr>
          <w:rStyle w:val="Emphasis"/>
          <w:b/>
          <w:color w:val="000000" w:themeColor="text1"/>
          <w:szCs w:val="26"/>
        </w:rPr>
        <w:t xml:space="preserve"> LLC</w:t>
      </w:r>
    </w:p>
    <w:p w:rsidR="00D42B19" w:rsidRPr="00565B06" w:rsidRDefault="00D42B19" w:rsidP="00D42B19">
      <w:pPr>
        <w:pStyle w:val="Heading3"/>
      </w:pPr>
      <w:r w:rsidRPr="00136D89">
        <w:t>Aug 2021 – April 2023</w:t>
      </w:r>
      <w:r>
        <w:t xml:space="preserve">  </w:t>
      </w:r>
    </w:p>
    <w:p w:rsidR="00136D89" w:rsidRPr="00565B06" w:rsidRDefault="00B96815" w:rsidP="00B96815">
      <w:pPr>
        <w:pStyle w:val="ListParagraph"/>
        <w:numPr>
          <w:ilvl w:val="0"/>
          <w:numId w:val="22"/>
        </w:numPr>
      </w:pPr>
      <w:r w:rsidRPr="00B96815">
        <w:t>Additional responsibilities or achievements related to graphics design, UI/UX design, or any other relevant tasks.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1CC95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887AA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A97F3D886D94E438AE2BA1CA7E79437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11073" w:rsidRDefault="0042722F" w:rsidP="00511073">
            <w:r w:rsidRPr="0042722F">
              <w:rPr>
                <w:rFonts w:ascii="Calibri" w:hAnsi="Calibri" w:cs="Calibri"/>
                <w:b/>
                <w:color w:val="593368" w:themeColor="accent1" w:themeShade="BF"/>
                <w:sz w:val="26"/>
                <w:szCs w:val="26"/>
              </w:rPr>
              <w:lastRenderedPageBreak/>
              <w:t>Programming skills</w:t>
            </w:r>
            <w:r w:rsidR="00511073">
              <w:t>:</w:t>
            </w:r>
          </w:p>
          <w:p w:rsidR="00511073" w:rsidRDefault="00511073" w:rsidP="00511073">
            <w:pPr>
              <w:pStyle w:val="ListParagraph"/>
              <w:numPr>
                <w:ilvl w:val="0"/>
                <w:numId w:val="21"/>
              </w:numPr>
            </w:pPr>
            <w:r>
              <w:t>Proficient in HTML, CSS, and Bootstrap for front-end development.</w:t>
            </w:r>
          </w:p>
          <w:p w:rsidR="00511073" w:rsidRDefault="00511073" w:rsidP="00511073">
            <w:pPr>
              <w:pStyle w:val="ListParagraph"/>
              <w:numPr>
                <w:ilvl w:val="0"/>
                <w:numId w:val="21"/>
              </w:numPr>
            </w:pPr>
            <w:r>
              <w:t>Experienced in PHP (</w:t>
            </w:r>
            <w:proofErr w:type="spellStart"/>
            <w:r>
              <w:t>Laravel</w:t>
            </w:r>
            <w:proofErr w:type="spellEnd"/>
            <w:r>
              <w:t>) for back-end development.</w:t>
            </w:r>
          </w:p>
          <w:p w:rsidR="00511073" w:rsidRDefault="00511073" w:rsidP="00511073">
            <w:pPr>
              <w:pStyle w:val="ListParagraph"/>
              <w:numPr>
                <w:ilvl w:val="0"/>
                <w:numId w:val="21"/>
              </w:numPr>
            </w:pPr>
            <w:r>
              <w:t xml:space="preserve">Skilled in React </w:t>
            </w:r>
            <w:proofErr w:type="spellStart"/>
            <w:r>
              <w:t>Js</w:t>
            </w:r>
            <w:proofErr w:type="spellEnd"/>
            <w:r>
              <w:t xml:space="preserve"> and Typescript for building dynamic and responsive web applications.</w:t>
            </w:r>
          </w:p>
          <w:p w:rsidR="00143224" w:rsidRPr="00565B06" w:rsidRDefault="00511073" w:rsidP="00511073">
            <w:pPr>
              <w:pStyle w:val="ListParagraph"/>
              <w:numPr>
                <w:ilvl w:val="0"/>
                <w:numId w:val="21"/>
              </w:numPr>
            </w:pPr>
            <w:r>
              <w:t>Proficient in JavaScript for client-side scripting.</w:t>
            </w:r>
          </w:p>
          <w:p w:rsidR="005E54FB" w:rsidRPr="005E54FB" w:rsidRDefault="005E54FB" w:rsidP="005E54F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316CE4" w:rsidRPr="00511073" w:rsidRDefault="00B96815" w:rsidP="0042722F">
            <w:pPr>
              <w:pStyle w:val="ListBullet"/>
              <w:spacing w:after="80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593368" w:themeColor="accent1" w:themeShade="BF"/>
                <w:sz w:val="26"/>
                <w:szCs w:val="26"/>
              </w:rPr>
              <w:t>Other Skills</w:t>
            </w:r>
          </w:p>
          <w:p w:rsidR="00511073" w:rsidRDefault="00511073" w:rsidP="00B96815">
            <w:pPr>
              <w:pStyle w:val="ListParagraph"/>
              <w:numPr>
                <w:ilvl w:val="0"/>
                <w:numId w:val="21"/>
              </w:numPr>
            </w:pPr>
            <w:r>
              <w:t>Proficient in MATLAB for numerical computing and data analysis.</w:t>
            </w:r>
          </w:p>
          <w:p w:rsidR="00511073" w:rsidRDefault="00511073" w:rsidP="00B96815">
            <w:pPr>
              <w:pStyle w:val="ListParagraph"/>
              <w:numPr>
                <w:ilvl w:val="0"/>
                <w:numId w:val="21"/>
              </w:numPr>
            </w:pPr>
            <w:r>
              <w:t>Familiar with Papyrus for documentation and project management.</w:t>
            </w:r>
          </w:p>
          <w:p w:rsidR="00511073" w:rsidRPr="00565B06" w:rsidRDefault="00511073" w:rsidP="00B96815">
            <w:pPr>
              <w:pStyle w:val="ListParagraph"/>
              <w:numPr>
                <w:ilvl w:val="0"/>
                <w:numId w:val="21"/>
              </w:numPr>
            </w:pPr>
            <w:r>
              <w:t>Experienced in using Cisco Packet Tracer for network simulation and troubleshooting.</w:t>
            </w:r>
          </w:p>
          <w:p w:rsidR="00511073" w:rsidRPr="005454AD" w:rsidRDefault="00511073" w:rsidP="00511073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511073" w:rsidRDefault="0042722F" w:rsidP="00511073">
            <w:r>
              <w:rPr>
                <w:rFonts w:ascii="Calibri" w:hAnsi="Calibri" w:cs="Calibri"/>
                <w:b/>
                <w:color w:val="593368" w:themeColor="accent1" w:themeShade="BF"/>
                <w:sz w:val="26"/>
                <w:szCs w:val="26"/>
              </w:rPr>
              <w:t>Design</w:t>
            </w:r>
            <w:r w:rsidRPr="0042722F">
              <w:rPr>
                <w:rFonts w:ascii="Calibri" w:hAnsi="Calibri" w:cs="Calibri"/>
                <w:b/>
                <w:color w:val="593368" w:themeColor="accent1" w:themeShade="BF"/>
                <w:sz w:val="26"/>
                <w:szCs w:val="26"/>
              </w:rPr>
              <w:t xml:space="preserve"> skills</w:t>
            </w:r>
            <w:r w:rsidR="00511073">
              <w:t>:</w:t>
            </w:r>
          </w:p>
          <w:p w:rsidR="00511073" w:rsidRDefault="00511073" w:rsidP="00511073">
            <w:pPr>
              <w:pStyle w:val="ListParagraph"/>
              <w:numPr>
                <w:ilvl w:val="0"/>
                <w:numId w:val="21"/>
              </w:numPr>
            </w:pPr>
            <w:r>
              <w:t>Proficient in Adobe Illustrator, Adobe XD, and Adobe Photoshop for graphic design and UI/UX design.</w:t>
            </w:r>
          </w:p>
          <w:p w:rsidR="00511073" w:rsidRDefault="00511073" w:rsidP="00511073">
            <w:pPr>
              <w:pStyle w:val="ListParagraph"/>
              <w:numPr>
                <w:ilvl w:val="0"/>
                <w:numId w:val="21"/>
              </w:numPr>
            </w:pPr>
            <w:r>
              <w:t xml:space="preserve">Experienced in using </w:t>
            </w:r>
            <w:proofErr w:type="spellStart"/>
            <w:r>
              <w:t>Canva</w:t>
            </w:r>
            <w:proofErr w:type="spellEnd"/>
            <w:r>
              <w:t xml:space="preserve"> and </w:t>
            </w:r>
            <w:proofErr w:type="spellStart"/>
            <w:r>
              <w:t>Figma</w:t>
            </w:r>
            <w:proofErr w:type="spellEnd"/>
            <w:r>
              <w:t xml:space="preserve"> for creating visually appealing designs and prototypes</w:t>
            </w:r>
          </w:p>
          <w:p w:rsidR="00511073" w:rsidRPr="00511073" w:rsidRDefault="00511073" w:rsidP="00511073"/>
          <w:p w:rsidR="00B96815" w:rsidRPr="00511073" w:rsidRDefault="00B96815" w:rsidP="00B96815">
            <w:pPr>
              <w:pStyle w:val="ListBullet"/>
              <w:spacing w:after="80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593368" w:themeColor="accent1" w:themeShade="BF"/>
                <w:sz w:val="26"/>
                <w:szCs w:val="26"/>
              </w:rPr>
              <w:t>Plaiting Skills</w:t>
            </w:r>
          </w:p>
          <w:p w:rsidR="00B96815" w:rsidRDefault="00B96815" w:rsidP="00B96815">
            <w:pPr>
              <w:pStyle w:val="ListParagraph"/>
              <w:numPr>
                <w:ilvl w:val="0"/>
                <w:numId w:val="21"/>
              </w:numPr>
            </w:pPr>
            <w:r>
              <w:t>Braiding</w:t>
            </w:r>
          </w:p>
          <w:p w:rsidR="0042722F" w:rsidRDefault="00B96815" w:rsidP="00B96815">
            <w:pPr>
              <w:pStyle w:val="ListParagraph"/>
              <w:numPr>
                <w:ilvl w:val="0"/>
                <w:numId w:val="21"/>
              </w:numPr>
            </w:pPr>
            <w:r>
              <w:t>Wig installation</w:t>
            </w:r>
          </w:p>
          <w:p w:rsidR="00B96815" w:rsidRPr="00511073" w:rsidRDefault="00B96815" w:rsidP="00B96815">
            <w:pPr>
              <w:pStyle w:val="ListParagraph"/>
              <w:numPr>
                <w:ilvl w:val="0"/>
                <w:numId w:val="21"/>
              </w:numPr>
            </w:pPr>
            <w:r>
              <w:t>Hair wash and Relaxation</w:t>
            </w:r>
          </w:p>
        </w:tc>
      </w:tr>
    </w:tbl>
    <w:p w:rsidR="007A0F44" w:rsidRPr="00565B06" w:rsidRDefault="007A0F44" w:rsidP="00511073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AE" w:rsidRDefault="00887AAE" w:rsidP="00F534FB">
      <w:pPr>
        <w:spacing w:after="0"/>
      </w:pPr>
      <w:r>
        <w:separator/>
      </w:r>
    </w:p>
  </w:endnote>
  <w:endnote w:type="continuationSeparator" w:id="0">
    <w:p w:rsidR="00887AAE" w:rsidRDefault="00887AA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3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AE" w:rsidRDefault="00887AAE" w:rsidP="00F534FB">
      <w:pPr>
        <w:spacing w:after="0"/>
      </w:pPr>
      <w:r>
        <w:separator/>
      </w:r>
    </w:p>
  </w:footnote>
  <w:footnote w:type="continuationSeparator" w:id="0">
    <w:p w:rsidR="00887AAE" w:rsidRDefault="00887AA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2BE735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1EC65B0"/>
    <w:multiLevelType w:val="multilevel"/>
    <w:tmpl w:val="B7DA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3F42112"/>
    <w:multiLevelType w:val="hybridMultilevel"/>
    <w:tmpl w:val="F40861A8"/>
    <w:lvl w:ilvl="0" w:tplc="12E41E3A">
      <w:start w:val="20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32525A"/>
    <w:multiLevelType w:val="multilevel"/>
    <w:tmpl w:val="0A4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B4EC6"/>
    <w:multiLevelType w:val="multilevel"/>
    <w:tmpl w:val="9D3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C280E0F"/>
    <w:multiLevelType w:val="hybridMultilevel"/>
    <w:tmpl w:val="8E5C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62662"/>
    <w:multiLevelType w:val="multilevel"/>
    <w:tmpl w:val="7F92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A54581D"/>
    <w:multiLevelType w:val="multilevel"/>
    <w:tmpl w:val="491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9"/>
  </w:num>
  <w:num w:numId="17">
    <w:abstractNumId w:val="14"/>
  </w:num>
  <w:num w:numId="18">
    <w:abstractNumId w:val="17"/>
  </w:num>
  <w:num w:numId="19">
    <w:abstractNumId w:val="20"/>
  </w:num>
  <w:num w:numId="20">
    <w:abstractNumId w:val="10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31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6D89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1307"/>
    <w:rsid w:val="00192573"/>
    <w:rsid w:val="00194A3D"/>
    <w:rsid w:val="00197261"/>
    <w:rsid w:val="001A2A99"/>
    <w:rsid w:val="001A6641"/>
    <w:rsid w:val="001B0811"/>
    <w:rsid w:val="001B26DC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281B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22F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1073"/>
    <w:rsid w:val="005247B7"/>
    <w:rsid w:val="005324B1"/>
    <w:rsid w:val="005372FA"/>
    <w:rsid w:val="005454AD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54FB"/>
    <w:rsid w:val="005E6E43"/>
    <w:rsid w:val="005F4455"/>
    <w:rsid w:val="005F52E4"/>
    <w:rsid w:val="006104FF"/>
    <w:rsid w:val="00614B7C"/>
    <w:rsid w:val="0062239B"/>
    <w:rsid w:val="006255DC"/>
    <w:rsid w:val="00625B8A"/>
    <w:rsid w:val="00644D4E"/>
    <w:rsid w:val="00646D01"/>
    <w:rsid w:val="006543D9"/>
    <w:rsid w:val="00660A5F"/>
    <w:rsid w:val="00663536"/>
    <w:rsid w:val="006648D4"/>
    <w:rsid w:val="00673F18"/>
    <w:rsid w:val="00676CEB"/>
    <w:rsid w:val="00683A86"/>
    <w:rsid w:val="0069300B"/>
    <w:rsid w:val="006A4C72"/>
    <w:rsid w:val="006D6141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0B3A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7AAE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233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56F31"/>
    <w:rsid w:val="00A6314E"/>
    <w:rsid w:val="00A77B4D"/>
    <w:rsid w:val="00A8000B"/>
    <w:rsid w:val="00A8052D"/>
    <w:rsid w:val="00A9077F"/>
    <w:rsid w:val="00AA04BD"/>
    <w:rsid w:val="00AA276C"/>
    <w:rsid w:val="00AB673E"/>
    <w:rsid w:val="00AC46C4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3D53"/>
    <w:rsid w:val="00B47E1E"/>
    <w:rsid w:val="00B54661"/>
    <w:rsid w:val="00B55487"/>
    <w:rsid w:val="00B763B5"/>
    <w:rsid w:val="00B90654"/>
    <w:rsid w:val="00B91175"/>
    <w:rsid w:val="00B96815"/>
    <w:rsid w:val="00BA71B3"/>
    <w:rsid w:val="00BB34BE"/>
    <w:rsid w:val="00BC0E1A"/>
    <w:rsid w:val="00BC1472"/>
    <w:rsid w:val="00BD2DD6"/>
    <w:rsid w:val="00BD55EE"/>
    <w:rsid w:val="00C0155C"/>
    <w:rsid w:val="00C10C85"/>
    <w:rsid w:val="00C279BC"/>
    <w:rsid w:val="00C3233C"/>
    <w:rsid w:val="00C3763A"/>
    <w:rsid w:val="00C60281"/>
    <w:rsid w:val="00C60F07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4F69"/>
    <w:rsid w:val="00CE2C76"/>
    <w:rsid w:val="00D046EF"/>
    <w:rsid w:val="00D22E33"/>
    <w:rsid w:val="00D35BBD"/>
    <w:rsid w:val="00D37FAD"/>
    <w:rsid w:val="00D42B19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F5BA6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51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AC96484E004FCBA64D90585FA3D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E2EB8-4536-4823-9AE6-3BBD055C076E}"/>
      </w:docPartPr>
      <w:docPartBody>
        <w:p w:rsidR="000207AD" w:rsidRDefault="00BB245F">
          <w:pPr>
            <w:pStyle w:val="E5AC96484E004FCBA64D90585FA3DEA1"/>
          </w:pPr>
          <w:r w:rsidRPr="009D0878">
            <w:t>Address</w:t>
          </w:r>
        </w:p>
      </w:docPartBody>
    </w:docPart>
    <w:docPart>
      <w:docPartPr>
        <w:name w:val="13CFAE3801FE404F9B6AD61E48B3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25C7C-D0DD-451A-AAEF-32E9249E8AEA}"/>
      </w:docPartPr>
      <w:docPartBody>
        <w:p w:rsidR="000207AD" w:rsidRDefault="00BB245F">
          <w:pPr>
            <w:pStyle w:val="13CFAE3801FE404F9B6AD61E48B38F99"/>
          </w:pPr>
          <w:r w:rsidRPr="009D0878">
            <w:t>Phone</w:t>
          </w:r>
        </w:p>
      </w:docPartBody>
    </w:docPart>
    <w:docPart>
      <w:docPartPr>
        <w:name w:val="D4EC8038C4284C92AC94FC45C129E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0CB94-2945-4449-8DB3-95F6F8B668CA}"/>
      </w:docPartPr>
      <w:docPartBody>
        <w:p w:rsidR="000207AD" w:rsidRDefault="00BB245F">
          <w:pPr>
            <w:pStyle w:val="D4EC8038C4284C92AC94FC45C129E4AB"/>
          </w:pPr>
          <w:r w:rsidRPr="009D0878">
            <w:t>Email</w:t>
          </w:r>
        </w:p>
      </w:docPartBody>
    </w:docPart>
    <w:docPart>
      <w:docPartPr>
        <w:name w:val="9A05106A4D9945D6A78C87C18F7BB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A48A-B0E2-4750-B828-6E9289F2E6D6}"/>
      </w:docPartPr>
      <w:docPartBody>
        <w:p w:rsidR="000207AD" w:rsidRDefault="00BB245F">
          <w:pPr>
            <w:pStyle w:val="9A05106A4D9945D6A78C87C18F7BB01B"/>
          </w:pPr>
          <w:r w:rsidRPr="009D0878">
            <w:t>LinkedIn Profile</w:t>
          </w:r>
        </w:p>
      </w:docPartBody>
    </w:docPart>
    <w:docPart>
      <w:docPartPr>
        <w:name w:val="C65BADED365F418F9890DFA7E930B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3166-1B23-4DE2-9FFC-8DB7E9FD6774}"/>
      </w:docPartPr>
      <w:docPartBody>
        <w:p w:rsidR="000207AD" w:rsidRDefault="00BB245F">
          <w:pPr>
            <w:pStyle w:val="C65BADED365F418F9890DFA7E930BE99"/>
          </w:pPr>
          <w:r w:rsidRPr="00D85CA4">
            <w:t>Objective</w:t>
          </w:r>
        </w:p>
      </w:docPartBody>
    </w:docPart>
    <w:docPart>
      <w:docPartPr>
        <w:name w:val="0F5BC674F8FF48C1A0C740D0931B9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373-2836-40B3-B30B-60A46372E976}"/>
      </w:docPartPr>
      <w:docPartBody>
        <w:p w:rsidR="000207AD" w:rsidRDefault="00BB245F">
          <w:pPr>
            <w:pStyle w:val="0F5BC674F8FF48C1A0C740D0931B996D"/>
          </w:pPr>
          <w:r w:rsidRPr="00565B06">
            <w:t>Experience</w:t>
          </w:r>
        </w:p>
      </w:docPartBody>
    </w:docPart>
    <w:docPart>
      <w:docPartPr>
        <w:name w:val="4A97F3D886D94E438AE2BA1CA7E79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D37CA-179B-4D3A-9CE0-6A4D73F9AA73}"/>
      </w:docPartPr>
      <w:docPartBody>
        <w:p w:rsidR="000207AD" w:rsidRDefault="00BB245F">
          <w:pPr>
            <w:pStyle w:val="4A97F3D886D94E438AE2BA1CA7E7943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5E"/>
    <w:rsid w:val="000207AD"/>
    <w:rsid w:val="000865ED"/>
    <w:rsid w:val="00200745"/>
    <w:rsid w:val="00552F5E"/>
    <w:rsid w:val="00BA73B9"/>
    <w:rsid w:val="00BB245F"/>
    <w:rsid w:val="00C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C9A8EB80943B8947100ED26A6DA08">
    <w:name w:val="C2AC9A8EB80943B8947100ED26A6DA08"/>
  </w:style>
  <w:style w:type="paragraph" w:customStyle="1" w:styleId="3BE4E937E9BD4565A6E18448C7860229">
    <w:name w:val="3BE4E937E9BD4565A6E18448C7860229"/>
  </w:style>
  <w:style w:type="paragraph" w:customStyle="1" w:styleId="E5AC96484E004FCBA64D90585FA3DEA1">
    <w:name w:val="E5AC96484E004FCBA64D90585FA3DEA1"/>
  </w:style>
  <w:style w:type="paragraph" w:customStyle="1" w:styleId="13CFAE3801FE404F9B6AD61E48B38F99">
    <w:name w:val="13CFAE3801FE404F9B6AD61E48B38F99"/>
  </w:style>
  <w:style w:type="paragraph" w:customStyle="1" w:styleId="D4EC8038C4284C92AC94FC45C129E4AB">
    <w:name w:val="D4EC8038C4284C92AC94FC45C129E4AB"/>
  </w:style>
  <w:style w:type="paragraph" w:customStyle="1" w:styleId="9A05106A4D9945D6A78C87C18F7BB01B">
    <w:name w:val="9A05106A4D9945D6A78C87C18F7BB01B"/>
  </w:style>
  <w:style w:type="paragraph" w:customStyle="1" w:styleId="FD7FDE755B394169B71CF4A01F657177">
    <w:name w:val="FD7FDE755B394169B71CF4A01F657177"/>
  </w:style>
  <w:style w:type="paragraph" w:customStyle="1" w:styleId="C65BADED365F418F9890DFA7E930BE99">
    <w:name w:val="C65BADED365F418F9890DFA7E930BE99"/>
  </w:style>
  <w:style w:type="paragraph" w:customStyle="1" w:styleId="4D06C28E4B8D4AAE9052B566BEF48023">
    <w:name w:val="4D06C28E4B8D4AAE9052B566BEF48023"/>
  </w:style>
  <w:style w:type="paragraph" w:customStyle="1" w:styleId="D72C093BDDF44AADA85B5D448EF6915F">
    <w:name w:val="D72C093BDDF44AADA85B5D448EF6915F"/>
  </w:style>
  <w:style w:type="paragraph" w:customStyle="1" w:styleId="6D17ED21D8F24FD195A72CB773883038">
    <w:name w:val="6D17ED21D8F24FD195A72CB773883038"/>
  </w:style>
  <w:style w:type="character" w:styleId="Emphasis">
    <w:name w:val="Emphasis"/>
    <w:basedOn w:val="DefaultParagraphFont"/>
    <w:uiPriority w:val="11"/>
    <w:qFormat/>
    <w:rsid w:val="00552F5E"/>
    <w:rPr>
      <w:b w:val="0"/>
      <w:iCs/>
      <w:color w:val="657C9C" w:themeColor="text2" w:themeTint="BF"/>
      <w:sz w:val="26"/>
    </w:rPr>
  </w:style>
  <w:style w:type="paragraph" w:customStyle="1" w:styleId="AFA203AC36C94C96B3AFDD68685400F8">
    <w:name w:val="AFA203AC36C94C96B3AFDD68685400F8"/>
  </w:style>
  <w:style w:type="paragraph" w:customStyle="1" w:styleId="A2160DBAF70040FDB5E26A8726B52851">
    <w:name w:val="A2160DBAF70040FDB5E26A8726B52851"/>
  </w:style>
  <w:style w:type="paragraph" w:customStyle="1" w:styleId="FE5C38BB155D4A3889FBB86B938EF798">
    <w:name w:val="FE5C38BB155D4A3889FBB86B938EF798"/>
  </w:style>
  <w:style w:type="paragraph" w:customStyle="1" w:styleId="F370A81CA45B4F68A94C0FDC6E1093E7">
    <w:name w:val="F370A81CA45B4F68A94C0FDC6E1093E7"/>
  </w:style>
  <w:style w:type="paragraph" w:customStyle="1" w:styleId="C283539C7BD742D2A84F4AFD0BAF684F">
    <w:name w:val="C283539C7BD742D2A84F4AFD0BAF684F"/>
  </w:style>
  <w:style w:type="paragraph" w:customStyle="1" w:styleId="3BDF1A94615D43668CAFCF89C993E210">
    <w:name w:val="3BDF1A94615D43668CAFCF89C993E210"/>
  </w:style>
  <w:style w:type="paragraph" w:customStyle="1" w:styleId="62290D275BB5479CBDA9A253E0F75BE1">
    <w:name w:val="62290D275BB5479CBDA9A253E0F75BE1"/>
  </w:style>
  <w:style w:type="paragraph" w:customStyle="1" w:styleId="E5E0E645F8CC4D969068695E4C80CFE4">
    <w:name w:val="E5E0E645F8CC4D969068695E4C80CFE4"/>
  </w:style>
  <w:style w:type="paragraph" w:customStyle="1" w:styleId="C0BD27A622C140148057071E52F61EF4">
    <w:name w:val="C0BD27A622C140148057071E52F61EF4"/>
  </w:style>
  <w:style w:type="paragraph" w:customStyle="1" w:styleId="0F5BC674F8FF48C1A0C740D0931B996D">
    <w:name w:val="0F5BC674F8FF48C1A0C740D0931B996D"/>
  </w:style>
  <w:style w:type="paragraph" w:customStyle="1" w:styleId="E2578660916F40128C62671653ACF413">
    <w:name w:val="E2578660916F40128C62671653ACF413"/>
  </w:style>
  <w:style w:type="paragraph" w:customStyle="1" w:styleId="1C9405F137FA4DDBAFE10D52F19ACAB0">
    <w:name w:val="1C9405F137FA4DDBAFE10D52F19ACAB0"/>
  </w:style>
  <w:style w:type="paragraph" w:customStyle="1" w:styleId="AFF54C7F64A748F88771285C9F751771">
    <w:name w:val="AFF54C7F64A748F88771285C9F751771"/>
  </w:style>
  <w:style w:type="paragraph" w:customStyle="1" w:styleId="0A0F9A85C13644F8A97B41FFBF3AC56E">
    <w:name w:val="0A0F9A85C13644F8A97B41FFBF3AC56E"/>
  </w:style>
  <w:style w:type="paragraph" w:customStyle="1" w:styleId="166DB602029A4C9BAD02BDDBF469419B">
    <w:name w:val="166DB602029A4C9BAD02BDDBF469419B"/>
  </w:style>
  <w:style w:type="paragraph" w:customStyle="1" w:styleId="B37E04CE5FB64B66891B381417A520C3">
    <w:name w:val="B37E04CE5FB64B66891B381417A520C3"/>
  </w:style>
  <w:style w:type="paragraph" w:customStyle="1" w:styleId="BE934EDBBCA148CCA5A543FF052E6687">
    <w:name w:val="BE934EDBBCA148CCA5A543FF052E6687"/>
  </w:style>
  <w:style w:type="paragraph" w:customStyle="1" w:styleId="F6B9F52963E243A3B8690FD64A46E2A2">
    <w:name w:val="F6B9F52963E243A3B8690FD64A46E2A2"/>
  </w:style>
  <w:style w:type="paragraph" w:customStyle="1" w:styleId="811F516D1B234D44BB1792FF1251A384">
    <w:name w:val="811F516D1B234D44BB1792FF1251A384"/>
  </w:style>
  <w:style w:type="paragraph" w:customStyle="1" w:styleId="448E71741313476A8690CC6A2A9A42A0">
    <w:name w:val="448E71741313476A8690CC6A2A9A42A0"/>
  </w:style>
  <w:style w:type="paragraph" w:customStyle="1" w:styleId="4A97F3D886D94E438AE2BA1CA7E79437">
    <w:name w:val="4A97F3D886D94E438AE2BA1CA7E79437"/>
  </w:style>
  <w:style w:type="paragraph" w:customStyle="1" w:styleId="01CD1ECF04E848E8A658977454320C84">
    <w:name w:val="01CD1ECF04E848E8A658977454320C84"/>
  </w:style>
  <w:style w:type="paragraph" w:customStyle="1" w:styleId="5629E5CD478042B587194E2D0C562E10">
    <w:name w:val="5629E5CD478042B587194E2D0C562E10"/>
  </w:style>
  <w:style w:type="paragraph" w:customStyle="1" w:styleId="83B3F9C33A7144C584A50F4079E89043">
    <w:name w:val="83B3F9C33A7144C584A50F4079E89043"/>
  </w:style>
  <w:style w:type="paragraph" w:customStyle="1" w:styleId="5893A97FBD24485F97C010700F534113">
    <w:name w:val="5893A97FBD24485F97C010700F534113"/>
  </w:style>
  <w:style w:type="paragraph" w:customStyle="1" w:styleId="CFD61AE385EA4D0CBFC95CFFA9EF95FF">
    <w:name w:val="CFD61AE385EA4D0CBFC95CFFA9EF95FF"/>
  </w:style>
  <w:style w:type="paragraph" w:customStyle="1" w:styleId="E55F145FBA8B4E98A3DB286BCE205766">
    <w:name w:val="E55F145FBA8B4E98A3DB286BCE205766"/>
  </w:style>
  <w:style w:type="paragraph" w:customStyle="1" w:styleId="E34ADAB1A68F4F3590CD26C3ADD262ED">
    <w:name w:val="E34ADAB1A68F4F3590CD26C3ADD262ED"/>
  </w:style>
  <w:style w:type="paragraph" w:customStyle="1" w:styleId="C13CBFAF7D8E49C28740EEE89AF779CA">
    <w:name w:val="C13CBFAF7D8E49C28740EEE89AF779CA"/>
    <w:rsid w:val="00552F5E"/>
  </w:style>
  <w:style w:type="paragraph" w:customStyle="1" w:styleId="83053B6AE6414F17A5953AB4A23D125B">
    <w:name w:val="83053B6AE6414F17A5953AB4A23D125B"/>
    <w:rsid w:val="00552F5E"/>
  </w:style>
  <w:style w:type="paragraph" w:customStyle="1" w:styleId="A88EB492515844A398302A924D04F4B1">
    <w:name w:val="A88EB492515844A398302A924D04F4B1"/>
    <w:rsid w:val="00552F5E"/>
  </w:style>
  <w:style w:type="paragraph" w:customStyle="1" w:styleId="4083AF34F31E4892AAFC1FA20C8406C7">
    <w:name w:val="4083AF34F31E4892AAFC1FA20C8406C7"/>
    <w:rsid w:val="00552F5E"/>
  </w:style>
  <w:style w:type="paragraph" w:customStyle="1" w:styleId="A08151A7135147CDB4DC3B1ADF0EF966">
    <w:name w:val="A08151A7135147CDB4DC3B1ADF0EF966"/>
    <w:rsid w:val="00552F5E"/>
  </w:style>
  <w:style w:type="paragraph" w:customStyle="1" w:styleId="7F163168E2B948349B4A09AEA6D894E0">
    <w:name w:val="7F163168E2B948349B4A09AEA6D894E0"/>
    <w:rsid w:val="00552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Bamenda, Cameroon</CompanyAddress>
  <CompanyPhone>+(237) 679 660 351/ 621454181</CompanyPhone>
  <CompanyFax/>
  <CompanyEmail>ndiambieiris@gmail.com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https:/www.linkedin.com/in/ndiambie-iris-28026324b</cp:keywords>
  <dc:description/>
  <cp:lastModifiedBy/>
  <cp:revision>1</cp:revision>
  <dcterms:created xsi:type="dcterms:W3CDTF">2024-01-29T20:20:00Z</dcterms:created>
  <dcterms:modified xsi:type="dcterms:W3CDTF">2024-03-19T00:26:00Z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